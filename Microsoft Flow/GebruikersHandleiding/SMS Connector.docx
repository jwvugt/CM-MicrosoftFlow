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9154772"/>
        <w:docPartObj>
          <w:docPartGallery w:val="Cover Pages"/>
          <w:docPartUnique/>
        </w:docPartObj>
      </w:sdtPr>
      <w:sdtEndPr/>
      <w:sdtContent>
        <w:p w:rsidR="001B045D" w:rsidRDefault="001B04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8FEEF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45D" w:rsidRDefault="001B045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Goeieflow</w:t>
                                    </w:r>
                                  </w:p>
                                </w:sdtContent>
                              </w:sdt>
                              <w:p w:rsidR="001B045D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B045D" w:rsidRDefault="001B045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Goeieflow</w:t>
                              </w:r>
                            </w:p>
                          </w:sdtContent>
                        </w:sdt>
                        <w:p w:rsidR="001B045D" w:rsidRDefault="001B045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045D" w:rsidRDefault="00F11592">
          <w:pPr>
            <w:rPr>
              <w:rFonts w:asciiTheme="majorHAnsi" w:eastAsiaTheme="majorEastAsia" w:hAnsiTheme="majorHAnsi" w:cstheme="majorBidi"/>
              <w:caps/>
              <w:color w:val="052F61" w:themeColor="accent1"/>
              <w:spacing w:val="14"/>
              <w:sz w:val="6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6272220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062A1B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62A1B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alias w:val="Samenvatting"/>
                                  <w:tag w:val=""/>
                                  <w:id w:val="-58330193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B045D" w:rsidRPr="00062A1B" w:rsidRDefault="00062A1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062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This document explains the steps that are necessary to add a new </w:t>
                                    </w:r>
                                    <w:r w:rsidR="00C10E5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SMS</w:t>
                                    </w:r>
                                    <w:r w:rsidRPr="00062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Connector to Azure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493.9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" filled="f" stroked="f" strokeweight=".5pt">
                    <v:textbox style="mso-fit-shape-to-text:t" inset="126pt,0,54pt,0">
                      <w:txbxContent>
                        <w:p w:rsidR="001B045D" w:rsidRPr="00062A1B" w:rsidRDefault="001B045D">
                          <w:pPr>
                            <w:pStyle w:val="Geenafstand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62A1B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alias w:val="Samenvatting"/>
                            <w:tag w:val=""/>
                            <w:id w:val="-58330193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B045D" w:rsidRPr="00062A1B" w:rsidRDefault="00062A1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062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This document explains the steps that are necessary to add a new </w:t>
                              </w:r>
                              <w:r w:rsidR="00C10E5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SMS</w:t>
                              </w:r>
                              <w:r w:rsidRPr="00062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Connector to Azure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1202365</wp:posOffset>
                    </wp:positionH>
                    <wp:positionV relativeFrom="page">
                      <wp:posOffset>1474913</wp:posOffset>
                    </wp:positionV>
                    <wp:extent cx="6154420" cy="3638550"/>
                    <wp:effectExtent l="0" t="0" r="0" b="444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442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1F0BE9" w:rsidRDefault="002048E7">
                                <w:pPr>
                                  <w:jc w:val="right"/>
                                  <w:rPr>
                                    <w:color w:val="052F61" w:themeColor="accent1"/>
                                    <w:sz w:val="72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72"/>
                                      <w:szCs w:val="64"/>
                                      <w:lang w:val="en-GB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7ED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>INstallation</w:t>
                                    </w:r>
                                    <w:r w:rsidR="001B045D" w:rsidRPr="001F0BE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C10E56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>SMS</w:t>
                                    </w:r>
                                    <w:r w:rsidR="001B045D" w:rsidRPr="001F0BE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 xml:space="preserve"> Connector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45D" w:rsidRPr="001F0BE9" w:rsidRDefault="001F0B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1F0B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Azure Logic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pps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94.65pt;margin-top:116.15pt;width:484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" filled="f" stroked="f" strokeweight=".5pt">
                    <v:textbox inset="126pt,0,54pt,0">
                      <w:txbxContent>
                        <w:p w:rsidR="001B045D" w:rsidRPr="001F0BE9" w:rsidRDefault="002048E7">
                          <w:pPr>
                            <w:jc w:val="right"/>
                            <w:rPr>
                              <w:color w:val="052F61" w:themeColor="accent1"/>
                              <w:sz w:val="72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72"/>
                                <w:szCs w:val="64"/>
                                <w:lang w:val="en-GB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7ED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>INstallation</w:t>
                              </w:r>
                              <w:r w:rsidR="001B045D" w:rsidRPr="001F0BE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 xml:space="preserve"> </w:t>
                              </w:r>
                              <w:r w:rsidR="00C10E56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>SMS</w:t>
                              </w:r>
                              <w:r w:rsidR="001B045D" w:rsidRPr="001F0BE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 xml:space="preserve"> Connector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B045D" w:rsidRPr="001F0BE9" w:rsidRDefault="001F0B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1F0B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Azure Logic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pps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045D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498010303"/>
        <w:docPartObj>
          <w:docPartGallery w:val="Table of Contents"/>
          <w:docPartUnique/>
        </w:docPartObj>
      </w:sdtPr>
      <w:sdtEndPr/>
      <w:sdtContent>
        <w:p w:rsidR="002B1081" w:rsidRDefault="00062A1B">
          <w:pPr>
            <w:pStyle w:val="Kopvaninhoudsopgave"/>
            <w:rPr>
              <w:sz w:val="72"/>
            </w:rPr>
          </w:pPr>
          <w:r>
            <w:rPr>
              <w:sz w:val="72"/>
            </w:rPr>
            <w:t>Index</w:t>
          </w:r>
        </w:p>
        <w:p w:rsidR="001F64CA" w:rsidRPr="001F64CA" w:rsidRDefault="001F64CA" w:rsidP="001F64CA"/>
        <w:p w:rsidR="007E07E7" w:rsidRDefault="002B1081">
          <w:pPr>
            <w:pStyle w:val="Inhopg1"/>
            <w:tabs>
              <w:tab w:val="right" w:leader="dot" w:pos="9881"/>
            </w:tabs>
            <w:rPr>
              <w:rFonts w:cstheme="minorBidi"/>
              <w:noProof/>
              <w:sz w:val="22"/>
              <w:szCs w:val="22"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548481" w:history="1">
            <w:r w:rsidR="007E07E7" w:rsidRPr="001C67DA">
              <w:rPr>
                <w:rStyle w:val="Hyperlink"/>
                <w:noProof/>
              </w:rPr>
              <w:t>Step 1: Creating a new resource</w:t>
            </w:r>
            <w:r w:rsidR="007E07E7">
              <w:rPr>
                <w:noProof/>
                <w:webHidden/>
              </w:rPr>
              <w:tab/>
            </w:r>
            <w:r w:rsidR="007E07E7">
              <w:rPr>
                <w:noProof/>
                <w:webHidden/>
              </w:rPr>
              <w:fldChar w:fldCharType="begin"/>
            </w:r>
            <w:r w:rsidR="007E07E7">
              <w:rPr>
                <w:noProof/>
                <w:webHidden/>
              </w:rPr>
              <w:instrText xml:space="preserve"> PAGEREF _Toc515548481 \h </w:instrText>
            </w:r>
            <w:r w:rsidR="007E07E7">
              <w:rPr>
                <w:noProof/>
                <w:webHidden/>
              </w:rPr>
            </w:r>
            <w:r w:rsidR="007E07E7">
              <w:rPr>
                <w:noProof/>
                <w:webHidden/>
              </w:rPr>
              <w:fldChar w:fldCharType="separate"/>
            </w:r>
            <w:r w:rsidR="007E07E7">
              <w:rPr>
                <w:noProof/>
                <w:webHidden/>
              </w:rPr>
              <w:t>2</w:t>
            </w:r>
            <w:r w:rsidR="007E07E7">
              <w:rPr>
                <w:noProof/>
                <w:webHidden/>
              </w:rPr>
              <w:fldChar w:fldCharType="end"/>
            </w:r>
          </w:hyperlink>
        </w:p>
        <w:p w:rsidR="007E07E7" w:rsidRDefault="007E07E7">
          <w:pPr>
            <w:pStyle w:val="Inhopg1"/>
            <w:tabs>
              <w:tab w:val="right" w:leader="dot" w:pos="9881"/>
            </w:tabs>
            <w:rPr>
              <w:rFonts w:cstheme="minorBidi"/>
              <w:noProof/>
              <w:sz w:val="22"/>
              <w:szCs w:val="22"/>
              <w:lang w:eastAsia="nl-NL"/>
            </w:rPr>
          </w:pPr>
          <w:hyperlink w:anchor="_Toc515548482" w:history="1">
            <w:r w:rsidRPr="001C67DA">
              <w:rPr>
                <w:rStyle w:val="Hyperlink"/>
                <w:noProof/>
                <w:lang w:val="en-GB"/>
              </w:rPr>
              <w:t>Step 2: Configuring the logic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81" w:rsidRDefault="002B1081">
          <w:r>
            <w:rPr>
              <w:b/>
              <w:bCs/>
            </w:rPr>
            <w:fldChar w:fldCharType="end"/>
          </w:r>
        </w:p>
      </w:sdtContent>
    </w:sdt>
    <w:p w:rsidR="009F5E2B" w:rsidRDefault="009F5E2B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772A88">
      <w:pPr>
        <w:pStyle w:val="Lijstopsomteken"/>
        <w:numPr>
          <w:ilvl w:val="0"/>
          <w:numId w:val="0"/>
        </w:numPr>
      </w:pPr>
    </w:p>
    <w:p w:rsidR="002B1081" w:rsidRPr="00C17B4E" w:rsidRDefault="002B1081" w:rsidP="002B1081">
      <w:pPr>
        <w:pStyle w:val="Kop1"/>
        <w:rPr>
          <w:sz w:val="52"/>
        </w:rPr>
      </w:pPr>
      <w:bookmarkStart w:id="1" w:name="_Toc515548481"/>
      <w:r w:rsidRPr="00C17B4E">
        <w:rPr>
          <w:sz w:val="52"/>
        </w:rPr>
        <w:lastRenderedPageBreak/>
        <w:t>St</w:t>
      </w:r>
      <w:r w:rsidR="00DA7CBD">
        <w:rPr>
          <w:sz w:val="52"/>
        </w:rPr>
        <w:t>e</w:t>
      </w:r>
      <w:r w:rsidRPr="00C17B4E">
        <w:rPr>
          <w:sz w:val="52"/>
        </w:rPr>
        <w:t>p 1</w:t>
      </w:r>
      <w:r w:rsidR="00A44498" w:rsidRPr="00C17B4E">
        <w:rPr>
          <w:sz w:val="52"/>
        </w:rPr>
        <w:t xml:space="preserve">: </w:t>
      </w:r>
      <w:proofErr w:type="spellStart"/>
      <w:r w:rsidR="007E07E7">
        <w:rPr>
          <w:sz w:val="52"/>
        </w:rPr>
        <w:t>Creating</w:t>
      </w:r>
      <w:proofErr w:type="spellEnd"/>
      <w:r w:rsidR="007E07E7">
        <w:rPr>
          <w:sz w:val="52"/>
        </w:rPr>
        <w:t xml:space="preserve"> a new resource</w:t>
      </w:r>
      <w:bookmarkEnd w:id="1"/>
    </w:p>
    <w:p w:rsidR="002B1081" w:rsidRDefault="002B1081" w:rsidP="002B1081"/>
    <w:p w:rsidR="00C17B4E" w:rsidRDefault="00C17B4E" w:rsidP="00C17B4E"/>
    <w:p w:rsidR="00F11592" w:rsidRDefault="00F11592" w:rsidP="00C17B4E"/>
    <w:p w:rsidR="00F11592" w:rsidRDefault="004A460F" w:rsidP="00C17B4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2402948</wp:posOffset>
            </wp:positionH>
            <wp:positionV relativeFrom="margin">
              <wp:posOffset>1018478</wp:posOffset>
            </wp:positionV>
            <wp:extent cx="4146550" cy="1508760"/>
            <wp:effectExtent l="0" t="0" r="6350" b="0"/>
            <wp:wrapSquare wrapText="bothSides"/>
            <wp:docPr id="4" name="Afbeelding 4" descr="https://cdn.discordapp.com/attachments/359058606429175828/45168233609061990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59058606429175828/451682336090619905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1081" w:rsidRPr="00062A1B" w:rsidRDefault="00C17B4E" w:rsidP="00C17B4E">
      <w:pPr>
        <w:rPr>
          <w:lang w:val="en-GB"/>
        </w:rPr>
      </w:pPr>
      <w:r w:rsidRPr="00062A1B">
        <w:rPr>
          <w:lang w:val="en-GB"/>
        </w:rPr>
        <w:t>1.</w:t>
      </w:r>
      <w:r w:rsidR="00062A1B" w:rsidRPr="00062A1B">
        <w:rPr>
          <w:lang w:val="en-GB"/>
        </w:rPr>
        <w:t>After you are logged i</w:t>
      </w:r>
      <w:r w:rsidR="00062A1B">
        <w:rPr>
          <w:lang w:val="en-GB"/>
        </w:rPr>
        <w:t xml:space="preserve">n you can see left </w:t>
      </w:r>
      <w:r w:rsidR="00AC66C9">
        <w:rPr>
          <w:lang w:val="en-GB"/>
        </w:rPr>
        <w:t>on</w:t>
      </w:r>
      <w:r w:rsidR="00062A1B">
        <w:rPr>
          <w:lang w:val="en-GB"/>
        </w:rPr>
        <w:t xml:space="preserve"> your dashboard an option to make a new </w:t>
      </w:r>
      <w:proofErr w:type="spellStart"/>
      <w:r w:rsidR="00062A1B">
        <w:rPr>
          <w:lang w:val="en-GB"/>
        </w:rPr>
        <w:t>rescource</w:t>
      </w:r>
      <w:proofErr w:type="spellEnd"/>
      <w:r w:rsidR="00AC66C9">
        <w:rPr>
          <w:lang w:val="en-GB"/>
        </w:rPr>
        <w:t xml:space="preserve">, </w:t>
      </w:r>
      <w:r w:rsidR="002D758E">
        <w:rPr>
          <w:lang w:val="en-GB"/>
        </w:rPr>
        <w:t>click on this.</w:t>
      </w:r>
      <w:r w:rsidR="004A460F" w:rsidRPr="004A460F">
        <w:rPr>
          <w:lang w:val="en-GB"/>
        </w:rPr>
        <w:t xml:space="preserve"> </w:t>
      </w:r>
    </w:p>
    <w:p w:rsidR="00C17B4E" w:rsidRPr="00062A1B" w:rsidRDefault="00C17B4E" w:rsidP="00C17B4E">
      <w:pPr>
        <w:rPr>
          <w:lang w:val="en-GB"/>
        </w:rPr>
      </w:pPr>
    </w:p>
    <w:p w:rsidR="00C17B4E" w:rsidRPr="00062A1B" w:rsidRDefault="00C17B4E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Default="00F11592" w:rsidP="00C17B4E">
      <w:pPr>
        <w:rPr>
          <w:lang w:val="en-GB"/>
        </w:rPr>
      </w:pPr>
    </w:p>
    <w:p w:rsidR="004A460F" w:rsidRPr="00062A1B" w:rsidRDefault="004A460F" w:rsidP="00C17B4E">
      <w:pPr>
        <w:rPr>
          <w:lang w:val="en-GB"/>
        </w:rPr>
      </w:pPr>
    </w:p>
    <w:p w:rsidR="004E5A5D" w:rsidRPr="00AC66C9" w:rsidRDefault="00C17B4E" w:rsidP="00C17B4E">
      <w:pPr>
        <w:rPr>
          <w:lang w:val="en-GB"/>
        </w:rPr>
      </w:pPr>
      <w:r w:rsidRPr="00AC66C9">
        <w:rPr>
          <w:lang w:val="en-GB"/>
        </w:rPr>
        <w:t xml:space="preserve">2. </w:t>
      </w:r>
      <w:r w:rsidR="00AC66C9" w:rsidRPr="00AC66C9">
        <w:rPr>
          <w:lang w:val="en-GB"/>
        </w:rPr>
        <w:t>Search ‘Logic apps custom connector</w:t>
      </w:r>
      <w:r w:rsidR="00AC66C9">
        <w:rPr>
          <w:lang w:val="en-GB"/>
        </w:rPr>
        <w:t>’</w:t>
      </w:r>
      <w:r w:rsidR="00AC66C9" w:rsidRPr="00AC66C9">
        <w:rPr>
          <w:lang w:val="en-GB"/>
        </w:rPr>
        <w:t xml:space="preserve"> and cl</w:t>
      </w:r>
      <w:r w:rsidR="00AC66C9">
        <w:rPr>
          <w:lang w:val="en-GB"/>
        </w:rPr>
        <w:t>ick on the result.</w:t>
      </w:r>
      <w:r w:rsidR="004A460F">
        <w:rPr>
          <w:lang w:val="en-GB"/>
        </w:rPr>
        <w:t xml:space="preserve"> After that click on ‘create’.</w:t>
      </w:r>
    </w:p>
    <w:p w:rsidR="004E5A5D" w:rsidRPr="00AC66C9" w:rsidRDefault="00772A88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E3AA47">
            <wp:simplePos x="0" y="0"/>
            <wp:positionH relativeFrom="margin">
              <wp:posOffset>-109375</wp:posOffset>
            </wp:positionH>
            <wp:positionV relativeFrom="margin">
              <wp:posOffset>4800166</wp:posOffset>
            </wp:positionV>
            <wp:extent cx="6280785" cy="2333625"/>
            <wp:effectExtent l="0" t="0" r="5715" b="9525"/>
            <wp:wrapSquare wrapText="bothSides"/>
            <wp:docPr id="5" name="Afbeelding 5" descr="https://cdn.discordapp.com/attachments/359058606429175828/45168262467158017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59058606429175828/45168262467158017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4A460F" w:rsidP="00C17B4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280785" cy="6798296"/>
            <wp:effectExtent l="0" t="0" r="5715" b="3175"/>
            <wp:docPr id="6" name="Afbeelding 6" descr="https://cdn.discordapp.com/attachments/359058606429175828/45168279058553241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359058606429175828/451682790585532417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679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Default="00F11592" w:rsidP="00C17B4E">
      <w:pPr>
        <w:rPr>
          <w:lang w:val="en-GB"/>
        </w:rPr>
      </w:pPr>
    </w:p>
    <w:p w:rsidR="004A460F" w:rsidRDefault="004A460F" w:rsidP="00C17B4E">
      <w:pPr>
        <w:rPr>
          <w:lang w:val="en-GB"/>
        </w:rPr>
      </w:pPr>
    </w:p>
    <w:p w:rsidR="004A460F" w:rsidRDefault="004A460F" w:rsidP="00C17B4E">
      <w:pPr>
        <w:rPr>
          <w:lang w:val="en-GB"/>
        </w:rPr>
      </w:pPr>
    </w:p>
    <w:p w:rsidR="004A460F" w:rsidRPr="00AC66C9" w:rsidRDefault="004A460F" w:rsidP="00C17B4E">
      <w:pPr>
        <w:rPr>
          <w:lang w:val="en-GB"/>
        </w:rPr>
      </w:pPr>
    </w:p>
    <w:p w:rsidR="00C17B4E" w:rsidRPr="004A460F" w:rsidRDefault="00C10E56" w:rsidP="00C17B4E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FCC8027">
            <wp:simplePos x="0" y="0"/>
            <wp:positionH relativeFrom="column">
              <wp:posOffset>4636770</wp:posOffset>
            </wp:positionH>
            <wp:positionV relativeFrom="page">
              <wp:posOffset>352425</wp:posOffset>
            </wp:positionV>
            <wp:extent cx="1952625" cy="5497195"/>
            <wp:effectExtent l="0" t="0" r="9525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B4E" w:rsidRPr="00AC66C9">
        <w:rPr>
          <w:lang w:val="en-GB"/>
        </w:rPr>
        <w:t>3.</w:t>
      </w:r>
      <w:r w:rsidR="006C52F4" w:rsidRPr="00AC66C9">
        <w:rPr>
          <w:lang w:val="en-GB"/>
        </w:rPr>
        <w:t xml:space="preserve"> </w:t>
      </w:r>
      <w:r w:rsidR="00AC66C9" w:rsidRPr="00AC66C9">
        <w:rPr>
          <w:lang w:val="en-GB"/>
        </w:rPr>
        <w:t xml:space="preserve">Choose a name for your connector. </w:t>
      </w:r>
      <w:r w:rsidR="00AC66C9" w:rsidRPr="004A460F">
        <w:rPr>
          <w:lang w:val="en-GB"/>
        </w:rPr>
        <w:t>After that select a type</w:t>
      </w:r>
      <w:r w:rsidR="004A460F" w:rsidRPr="004A460F">
        <w:rPr>
          <w:lang w:val="en-GB"/>
        </w:rPr>
        <w:t xml:space="preserve"> of</w:t>
      </w:r>
      <w:r w:rsidR="00AC66C9" w:rsidRPr="004A460F">
        <w:rPr>
          <w:lang w:val="en-GB"/>
        </w:rPr>
        <w:t xml:space="preserve"> </w:t>
      </w:r>
      <w:r w:rsidR="00B109C7" w:rsidRPr="004A460F">
        <w:rPr>
          <w:lang w:val="en-GB"/>
        </w:rPr>
        <w:t>subscription</w:t>
      </w:r>
      <w:r w:rsidR="004A460F" w:rsidRPr="004A460F">
        <w:rPr>
          <w:lang w:val="en-GB"/>
        </w:rPr>
        <w:t xml:space="preserve">. Then choose a </w:t>
      </w:r>
      <w:proofErr w:type="spellStart"/>
      <w:r w:rsidR="004A460F" w:rsidRPr="004A460F">
        <w:rPr>
          <w:lang w:val="en-GB"/>
        </w:rPr>
        <w:t>rescourcegroup</w:t>
      </w:r>
      <w:proofErr w:type="spellEnd"/>
      <w:r w:rsidR="004A460F" w:rsidRPr="004A460F">
        <w:rPr>
          <w:lang w:val="en-GB"/>
        </w:rPr>
        <w:t xml:space="preserve"> and a location for your co</w:t>
      </w:r>
      <w:r w:rsidR="004A460F">
        <w:rPr>
          <w:lang w:val="en-GB"/>
        </w:rPr>
        <w:t xml:space="preserve">nnector. </w:t>
      </w:r>
      <w:r w:rsidR="004A460F" w:rsidRPr="004A460F">
        <w:t xml:space="preserve">Click on </w:t>
      </w:r>
      <w:r w:rsidR="004A460F">
        <w:t>‘</w:t>
      </w:r>
      <w:proofErr w:type="spellStart"/>
      <w:r w:rsidR="004A460F">
        <w:t>create</w:t>
      </w:r>
      <w:proofErr w:type="spellEnd"/>
      <w:r w:rsidR="004A460F">
        <w:t>’.</w:t>
      </w:r>
    </w:p>
    <w:p w:rsidR="004E5A5D" w:rsidRPr="004A460F" w:rsidRDefault="004E5A5D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Default="00F11592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DA7CBD" w:rsidRDefault="00DA7CBD" w:rsidP="00C17B4E"/>
    <w:p w:rsidR="00DA7CBD" w:rsidRDefault="00DA7CBD" w:rsidP="00DA7CBD">
      <w:pPr>
        <w:pStyle w:val="Kop1"/>
      </w:pPr>
    </w:p>
    <w:p w:rsidR="00DA7CBD" w:rsidRPr="00F8533D" w:rsidRDefault="00DA7CBD" w:rsidP="00DA7CBD">
      <w:pPr>
        <w:pStyle w:val="Kop1"/>
        <w:rPr>
          <w:sz w:val="52"/>
          <w:szCs w:val="52"/>
          <w:lang w:val="en-GB"/>
        </w:rPr>
      </w:pPr>
      <w:bookmarkStart w:id="2" w:name="_Toc515548482"/>
      <w:r w:rsidRPr="00F8533D">
        <w:rPr>
          <w:sz w:val="52"/>
          <w:szCs w:val="52"/>
          <w:lang w:val="en-GB"/>
        </w:rPr>
        <w:t>Step 2: Configuring the logic app</w:t>
      </w:r>
      <w:bookmarkEnd w:id="2"/>
    </w:p>
    <w:p w:rsidR="00DA7CBD" w:rsidRPr="00DA7CBD" w:rsidRDefault="00DA7CBD" w:rsidP="00DA7CBD">
      <w:pPr>
        <w:pStyle w:val="Kop1"/>
        <w:rPr>
          <w:lang w:val="en-GB"/>
        </w:rPr>
      </w:pPr>
    </w:p>
    <w:p w:rsidR="001365D3" w:rsidRPr="00DA7CBD" w:rsidRDefault="001365D3" w:rsidP="00C17B4E">
      <w:pPr>
        <w:rPr>
          <w:lang w:val="en-GB"/>
        </w:rPr>
      </w:pPr>
    </w:p>
    <w:p w:rsidR="004E5A5D" w:rsidRDefault="00DA7CBD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5788830</wp:posOffset>
            </wp:positionH>
            <wp:positionV relativeFrom="margin">
              <wp:posOffset>5767396</wp:posOffset>
            </wp:positionV>
            <wp:extent cx="461010" cy="438785"/>
            <wp:effectExtent l="0" t="0" r="0" b="0"/>
            <wp:wrapSquare wrapText="bothSides"/>
            <wp:docPr id="8" name="Afbeelding 8" descr="https://cdn.discordapp.com/attachments/359058606429175828/4516787891314360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359058606429175828/45167878913143605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A5D" w:rsidRPr="001365D3">
        <w:rPr>
          <w:lang w:val="en-GB"/>
        </w:rPr>
        <w:t>4.</w:t>
      </w:r>
      <w:r w:rsidR="001365D3" w:rsidRPr="001365D3">
        <w:rPr>
          <w:lang w:val="en-GB"/>
        </w:rPr>
        <w:t xml:space="preserve"> </w:t>
      </w:r>
      <w:r w:rsidR="001365D3">
        <w:rPr>
          <w:lang w:val="en-GB"/>
        </w:rPr>
        <w:t>You will be sent back to the dashboard. After a while you will get a notification</w:t>
      </w:r>
      <w:r w:rsidR="003500B5">
        <w:rPr>
          <w:lang w:val="en-GB"/>
        </w:rPr>
        <w:t>. Click on it.</w:t>
      </w:r>
    </w:p>
    <w:p w:rsidR="00DB0451" w:rsidRDefault="00DB0451" w:rsidP="00C17B4E">
      <w:pPr>
        <w:rPr>
          <w:lang w:val="en-GB"/>
        </w:rPr>
      </w:pPr>
    </w:p>
    <w:p w:rsidR="00DB0451" w:rsidRDefault="00DB0451" w:rsidP="00C17B4E">
      <w:pPr>
        <w:rPr>
          <w:lang w:val="en-GB"/>
        </w:rPr>
      </w:pPr>
    </w:p>
    <w:p w:rsidR="004E5A5D" w:rsidRPr="00DA7CBD" w:rsidRDefault="00DA7CBD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3403151</wp:posOffset>
            </wp:positionH>
            <wp:positionV relativeFrom="margin">
              <wp:posOffset>6549777</wp:posOffset>
            </wp:positionV>
            <wp:extent cx="3048000" cy="1583055"/>
            <wp:effectExtent l="0" t="0" r="0" b="0"/>
            <wp:wrapSquare wrapText="bothSides"/>
            <wp:docPr id="9" name="Afbeelding 9" descr="https://cdn.discordapp.com/attachments/359058606429175828/4516845795234283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359058606429175828/45168457952342835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5.</w:t>
      </w:r>
      <w:r w:rsidRPr="00DA7CBD">
        <w:rPr>
          <w:lang w:val="en-GB"/>
        </w:rPr>
        <w:t xml:space="preserve"> You will see th</w:t>
      </w:r>
      <w:r>
        <w:rPr>
          <w:lang w:val="en-GB"/>
        </w:rPr>
        <w:t xml:space="preserve">is message click on ‘Go to </w:t>
      </w:r>
      <w:proofErr w:type="spellStart"/>
      <w:r>
        <w:rPr>
          <w:lang w:val="en-GB"/>
        </w:rPr>
        <w:t>rescource</w:t>
      </w:r>
      <w:proofErr w:type="spellEnd"/>
      <w:r>
        <w:rPr>
          <w:lang w:val="en-GB"/>
        </w:rPr>
        <w:t>’.</w:t>
      </w:r>
    </w:p>
    <w:p w:rsidR="004E5A5D" w:rsidRDefault="004E5A5D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C10E56" w:rsidP="00C17B4E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257175</wp:posOffset>
            </wp:positionV>
            <wp:extent cx="4933950" cy="2740025"/>
            <wp:effectExtent l="0" t="0" r="0" b="317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AB3">
        <w:rPr>
          <w:lang w:val="en-GB"/>
        </w:rPr>
        <w:t>6.</w:t>
      </w:r>
      <w:r w:rsidR="00BF2AB3" w:rsidRPr="007D44DE">
        <w:rPr>
          <w:lang w:val="en-GB"/>
        </w:rPr>
        <w:t xml:space="preserve"> You will see thi</w:t>
      </w:r>
      <w:r w:rsidR="007D44DE" w:rsidRPr="007D44DE">
        <w:rPr>
          <w:lang w:val="en-GB"/>
        </w:rPr>
        <w:t>s window c</w:t>
      </w:r>
      <w:r w:rsidR="007D44DE">
        <w:rPr>
          <w:lang w:val="en-GB"/>
        </w:rPr>
        <w:t>lick on ‘Edit’.</w:t>
      </w:r>
    </w:p>
    <w:p w:rsidR="007D44DE" w:rsidRDefault="007D44DE" w:rsidP="00C17B4E">
      <w:pPr>
        <w:rPr>
          <w:lang w:val="en-GB"/>
        </w:rPr>
      </w:pPr>
    </w:p>
    <w:p w:rsidR="007D44DE" w:rsidRDefault="007D44DE" w:rsidP="00C17B4E">
      <w:pPr>
        <w:rPr>
          <w:lang w:val="en-GB"/>
        </w:rPr>
      </w:pPr>
    </w:p>
    <w:p w:rsidR="007D44DE" w:rsidRDefault="007D44DE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D44DE" w:rsidRPr="001F64CA" w:rsidRDefault="007D44DE" w:rsidP="00C17B4E"/>
    <w:p w:rsidR="007D44DE" w:rsidRDefault="00272B44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2093781</wp:posOffset>
            </wp:positionV>
            <wp:extent cx="4668520" cy="1078230"/>
            <wp:effectExtent l="0" t="0" r="0" b="7620"/>
            <wp:wrapSquare wrapText="bothSides"/>
            <wp:docPr id="11" name="Afbeelding 11" descr="https://cdn.discordapp.com/attachments/359058606429175828/45169691538646630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359058606429175828/451696915386466305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4DE">
        <w:rPr>
          <w:lang w:val="en-GB"/>
        </w:rPr>
        <w:t>7.</w:t>
      </w:r>
      <w:r w:rsidRPr="00272B44">
        <w:rPr>
          <w:lang w:val="en-GB"/>
        </w:rPr>
        <w:t xml:space="preserve"> You can ignore Custom connectors</w:t>
      </w:r>
      <w:r>
        <w:rPr>
          <w:lang w:val="en-GB"/>
        </w:rPr>
        <w:t>. Scroll down and go to General Information.</w:t>
      </w:r>
    </w:p>
    <w:p w:rsidR="00272B44" w:rsidRDefault="00272B4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5962E4" w:rsidRDefault="005962E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272B44" w:rsidRDefault="00CC48C4" w:rsidP="00C17B4E">
      <w:pPr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3225165</wp:posOffset>
            </wp:positionH>
            <wp:positionV relativeFrom="margin">
              <wp:posOffset>3458086</wp:posOffset>
            </wp:positionV>
            <wp:extent cx="3375025" cy="2517775"/>
            <wp:effectExtent l="0" t="0" r="0" b="0"/>
            <wp:wrapSquare wrapText="bothSides"/>
            <wp:docPr id="12" name="Afbeelding 12" descr="https://cdn.discordapp.com/attachments/359058606429175828/4516972847537848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359058606429175828/451697284753784832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B44">
        <w:rPr>
          <w:lang w:val="en-GB"/>
        </w:rPr>
        <w:t>8.</w:t>
      </w:r>
      <w:r w:rsidRPr="00CC48C4">
        <w:rPr>
          <w:lang w:val="en-GB"/>
        </w:rPr>
        <w:t xml:space="preserve"> You can add a background </w:t>
      </w:r>
      <w:proofErr w:type="spellStart"/>
      <w:r w:rsidRPr="00CC48C4">
        <w:rPr>
          <w:lang w:val="en-GB"/>
        </w:rPr>
        <w:t>c</w:t>
      </w:r>
      <w:r>
        <w:rPr>
          <w:lang w:val="en-GB"/>
        </w:rPr>
        <w:t>olor</w:t>
      </w:r>
      <w:proofErr w:type="spellEnd"/>
      <w:r>
        <w:rPr>
          <w:lang w:val="en-GB"/>
        </w:rPr>
        <w:t xml:space="preserve"> and description to your liking. Leave scheme as HTTPS. But make sure you set the host field to: </w:t>
      </w:r>
      <w:r w:rsidRPr="00CC48C4">
        <w:rPr>
          <w:b/>
          <w:lang w:val="en-GB"/>
        </w:rPr>
        <w:t>api.cmtelecom.com</w:t>
      </w:r>
      <w:r w:rsidR="00A056C5">
        <w:rPr>
          <w:b/>
          <w:lang w:val="en-GB"/>
        </w:rPr>
        <w:t xml:space="preserve">. </w:t>
      </w:r>
      <w:r w:rsidR="00A056C5" w:rsidRPr="00A056C5">
        <w:rPr>
          <w:lang w:val="en-GB"/>
        </w:rPr>
        <w:t>Click on security when you’re done</w:t>
      </w:r>
      <w:r w:rsidR="00A056C5">
        <w:rPr>
          <w:lang w:val="en-GB"/>
        </w:rPr>
        <w:t xml:space="preserve"> to go to the next step.</w:t>
      </w: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54567E" w:rsidP="00C17B4E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6365240</wp:posOffset>
            </wp:positionV>
            <wp:extent cx="4467860" cy="1552575"/>
            <wp:effectExtent l="0" t="0" r="8890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6C5">
        <w:rPr>
          <w:lang w:val="en-GB"/>
        </w:rPr>
        <w:t>9.</w:t>
      </w:r>
      <w:r w:rsidR="005962E4">
        <w:rPr>
          <w:lang w:val="en-GB"/>
        </w:rPr>
        <w:t xml:space="preserve"> From the first dropdown select </w:t>
      </w:r>
      <w:r>
        <w:rPr>
          <w:lang w:val="en-GB"/>
        </w:rPr>
        <w:t>No authentication and click on Definition</w:t>
      </w:r>
      <w:r w:rsidR="00153C14">
        <w:rPr>
          <w:lang w:val="en-GB"/>
        </w:rPr>
        <w:t>.</w:t>
      </w: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970112" w:rsidRDefault="00970112" w:rsidP="00C17B4E">
      <w:pPr>
        <w:rPr>
          <w:lang w:val="en-GB"/>
        </w:rPr>
      </w:pPr>
    </w:p>
    <w:p w:rsidR="00970112" w:rsidRDefault="0054567E" w:rsidP="00C17B4E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1966595</wp:posOffset>
            </wp:positionH>
            <wp:positionV relativeFrom="margin">
              <wp:posOffset>-509905</wp:posOffset>
            </wp:positionV>
            <wp:extent cx="5482590" cy="1636395"/>
            <wp:effectExtent l="0" t="0" r="3810" b="1905"/>
            <wp:wrapSquare wrapText="bothSides"/>
            <wp:docPr id="16" name="Afbeelding 16" descr="https://cdn.discordapp.com/attachments/359058606429175828/4517001017448202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359058606429175828/451700101744820224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112">
        <w:rPr>
          <w:lang w:val="en-GB"/>
        </w:rPr>
        <w:t>1</w:t>
      </w:r>
      <w:r>
        <w:rPr>
          <w:lang w:val="en-GB"/>
        </w:rPr>
        <w:t>0</w:t>
      </w:r>
      <w:r w:rsidR="00970112">
        <w:rPr>
          <w:lang w:val="en-GB"/>
        </w:rPr>
        <w:t>.</w:t>
      </w:r>
      <w:r w:rsidR="00970112" w:rsidRPr="00DE4F47">
        <w:rPr>
          <w:lang w:val="en-GB"/>
        </w:rPr>
        <w:t xml:space="preserve"> </w:t>
      </w:r>
      <w:r w:rsidR="00DE4F47" w:rsidRPr="00DE4F47">
        <w:rPr>
          <w:lang w:val="en-GB"/>
        </w:rPr>
        <w:t>To add a new action c</w:t>
      </w:r>
      <w:r w:rsidR="00DE4F47">
        <w:rPr>
          <w:lang w:val="en-GB"/>
        </w:rPr>
        <w:t>lick on the plus sign.</w:t>
      </w: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54567E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CF083F3">
            <wp:simplePos x="0" y="0"/>
            <wp:positionH relativeFrom="margin">
              <wp:posOffset>3417570</wp:posOffset>
            </wp:positionH>
            <wp:positionV relativeFrom="page">
              <wp:posOffset>2533650</wp:posOffset>
            </wp:positionV>
            <wp:extent cx="2857500" cy="2746375"/>
            <wp:effectExtent l="0" t="0" r="0" b="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F47" w:rsidRDefault="00DE4F47" w:rsidP="00C17B4E">
      <w:pPr>
        <w:rPr>
          <w:lang w:val="en-GB"/>
        </w:rPr>
      </w:pPr>
    </w:p>
    <w:p w:rsidR="00DE4F47" w:rsidRDefault="007E07E7" w:rsidP="00C17B4E">
      <w:pPr>
        <w:rPr>
          <w:lang w:val="en-GB"/>
        </w:rPr>
      </w:pPr>
      <w:r>
        <w:rPr>
          <w:lang w:val="en-GB"/>
        </w:rPr>
        <w:t>11</w:t>
      </w:r>
      <w:r w:rsidR="00DE4F47">
        <w:rPr>
          <w:lang w:val="en-GB"/>
        </w:rPr>
        <w:t>.</w:t>
      </w:r>
      <w:r w:rsidR="00DE4F47" w:rsidRPr="00DE4F47">
        <w:rPr>
          <w:lang w:val="en-GB"/>
        </w:rPr>
        <w:t xml:space="preserve"> A form will appear, enter a summary, description a </w:t>
      </w:r>
      <w:r w:rsidR="00DE4F47">
        <w:rPr>
          <w:lang w:val="en-GB"/>
        </w:rPr>
        <w:t>a</w:t>
      </w:r>
      <w:r w:rsidR="00DE4F47" w:rsidRPr="00DE4F47">
        <w:rPr>
          <w:lang w:val="en-GB"/>
        </w:rPr>
        <w:t>nd a unique name identifier</w:t>
      </w:r>
      <w:r w:rsidR="00DE4F47">
        <w:rPr>
          <w:lang w:val="en-GB"/>
        </w:rPr>
        <w:t>.</w:t>
      </w:r>
      <w:r w:rsidR="000A0374">
        <w:rPr>
          <w:lang w:val="en-GB"/>
        </w:rPr>
        <w:t xml:space="preserve"> Scroll down for the next step.</w:t>
      </w: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7E07E7" w:rsidP="00C17B4E">
      <w:pPr>
        <w:rPr>
          <w:lang w:val="en-GB"/>
        </w:rPr>
      </w:pPr>
      <w:r>
        <w:rPr>
          <w:lang w:val="en-GB"/>
        </w:rPr>
        <w:t>12</w:t>
      </w:r>
      <w:r w:rsidR="000A0374">
        <w:rPr>
          <w:lang w:val="en-GB"/>
        </w:rPr>
        <w:t>.</w:t>
      </w:r>
      <w:r w:rsidR="000A0374" w:rsidRPr="00807347">
        <w:rPr>
          <w:lang w:val="en-GB"/>
        </w:rPr>
        <w:t xml:space="preserve">  </w:t>
      </w:r>
      <w:r w:rsidR="00807347">
        <w:rPr>
          <w:lang w:val="en-GB"/>
        </w:rPr>
        <w:t>U</w:t>
      </w:r>
      <w:r w:rsidR="00807347" w:rsidRPr="00807347">
        <w:rPr>
          <w:lang w:val="en-GB"/>
        </w:rPr>
        <w:t xml:space="preserve">nder the tab general is a link with the title request. Click on </w:t>
      </w:r>
      <w:r w:rsidR="0054567E">
        <w:rPr>
          <w:lang w:val="en-GB"/>
        </w:rPr>
        <w:t>‘Import from Sample’</w:t>
      </w:r>
      <w:r w:rsidR="00807347">
        <w:rPr>
          <w:lang w:val="en-GB"/>
        </w:rPr>
        <w:t>.</w:t>
      </w:r>
      <w:r w:rsidR="00806069" w:rsidRPr="00806069">
        <w:rPr>
          <w:lang w:val="en-GB"/>
        </w:rPr>
        <w:t xml:space="preserve"> 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54567E" w:rsidRDefault="0054567E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535853" w:rsidRDefault="007E07E7" w:rsidP="00806069">
      <w:pPr>
        <w:rPr>
          <w:lang w:val="en-GB"/>
        </w:rPr>
      </w:pPr>
      <w:r>
        <w:rPr>
          <w:lang w:val="en-GB"/>
        </w:rPr>
        <w:lastRenderedPageBreak/>
        <w:t>13</w:t>
      </w:r>
      <w:r w:rsidR="00806069">
        <w:rPr>
          <w:lang w:val="en-GB"/>
        </w:rPr>
        <w:t>.</w:t>
      </w:r>
      <w:r w:rsidR="00806069" w:rsidRPr="00806069">
        <w:rPr>
          <w:lang w:val="en-GB"/>
        </w:rPr>
        <w:t xml:space="preserve"> On the right side a form will appear, select POST and enter the fields as followed</w:t>
      </w:r>
      <w:r w:rsidR="00535853" w:rsidRPr="00535853">
        <w:rPr>
          <w:lang w:val="en-GB"/>
        </w:rPr>
        <w:t xml:space="preserve"> </w:t>
      </w:r>
      <w:r w:rsidR="00535853" w:rsidRPr="00806069">
        <w:rPr>
          <w:lang w:val="en-GB"/>
        </w:rPr>
        <w:t>separated by new line</w:t>
      </w:r>
      <w:r w:rsidR="00806069">
        <w:rPr>
          <w:lang w:val="en-GB"/>
        </w:rPr>
        <w:t>.</w:t>
      </w:r>
      <w:r w:rsidR="00307842">
        <w:rPr>
          <w:lang w:val="en-GB"/>
        </w:rPr>
        <w:t xml:space="preserve"> When you’re done click ‘import’.</w:t>
      </w:r>
    </w:p>
    <w:p w:rsidR="009D77A1" w:rsidRDefault="009D77A1" w:rsidP="00806069">
      <w:pPr>
        <w:rPr>
          <w:lang w:val="en-GB"/>
        </w:rPr>
      </w:pPr>
    </w:p>
    <w:p w:rsidR="0039136B" w:rsidRPr="00FC630D" w:rsidRDefault="00C1014B" w:rsidP="00806069">
      <w:pPr>
        <w:rPr>
          <w:b/>
          <w:lang w:val="en-GB"/>
        </w:rPr>
      </w:pPr>
      <w:r>
        <w:rPr>
          <w:b/>
          <w:noProof/>
          <w:lang w:val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4351020</wp:posOffset>
            </wp:positionH>
            <wp:positionV relativeFrom="page">
              <wp:posOffset>1781175</wp:posOffset>
            </wp:positionV>
            <wp:extent cx="2280285" cy="3562350"/>
            <wp:effectExtent l="0" t="0" r="5715" b="0"/>
            <wp:wrapSquare wrapText="bothSides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069" w:rsidRPr="00FC630D">
        <w:rPr>
          <w:b/>
          <w:lang w:val="en-GB"/>
        </w:rPr>
        <w:t>URL:</w:t>
      </w:r>
    </w:p>
    <w:p w:rsidR="0039136B" w:rsidRDefault="00C1014B" w:rsidP="00806069">
      <w:pPr>
        <w:rPr>
          <w:lang w:val="en-GB"/>
        </w:rPr>
      </w:pPr>
      <w:r w:rsidRPr="00C1014B">
        <w:rPr>
          <w:lang w:val="en-GB"/>
        </w:rPr>
        <w:t>https://gw.cmtelecom.com/v1.0/message</w:t>
      </w:r>
    </w:p>
    <w:p w:rsidR="00C1014B" w:rsidRDefault="00C1014B" w:rsidP="00806069">
      <w:pPr>
        <w:rPr>
          <w:lang w:val="en-GB"/>
        </w:rPr>
      </w:pPr>
    </w:p>
    <w:p w:rsidR="0039136B" w:rsidRPr="00FC630D" w:rsidRDefault="00FC630D" w:rsidP="00806069">
      <w:pPr>
        <w:rPr>
          <w:b/>
          <w:lang w:val="en-GB"/>
        </w:rPr>
      </w:pPr>
      <w:r>
        <w:rPr>
          <w:b/>
          <w:lang w:val="en-GB"/>
        </w:rPr>
        <w:t>Headers:</w:t>
      </w:r>
    </w:p>
    <w:p w:rsidR="00806069" w:rsidRPr="00806069" w:rsidRDefault="00806069" w:rsidP="00806069">
      <w:pPr>
        <w:rPr>
          <w:lang w:val="en-GB"/>
        </w:rPr>
      </w:pPr>
      <w:r w:rsidRPr="00806069">
        <w:rPr>
          <w:lang w:val="en-GB"/>
        </w:rPr>
        <w:t>Content-Type</w:t>
      </w:r>
    </w:p>
    <w:p w:rsidR="00806069" w:rsidRDefault="00806069" w:rsidP="00C17B4E">
      <w:pPr>
        <w:rPr>
          <w:lang w:val="en-GB"/>
        </w:rPr>
      </w:pPr>
    </w:p>
    <w:p w:rsidR="009D77A1" w:rsidRPr="00FC630D" w:rsidRDefault="009D77A1" w:rsidP="00C17B4E">
      <w:pPr>
        <w:rPr>
          <w:b/>
          <w:lang w:val="en-GB"/>
        </w:rPr>
      </w:pPr>
      <w:r w:rsidRPr="00FC630D">
        <w:rPr>
          <w:b/>
          <w:lang w:val="en-GB"/>
        </w:rPr>
        <w:t>Body: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>{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"Messages" : {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"Authentication" : {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"</w:t>
      </w:r>
      <w:proofErr w:type="spellStart"/>
      <w:r w:rsidRPr="00C1014B">
        <w:rPr>
          <w:lang w:val="en-GB"/>
        </w:rPr>
        <w:t>ProductToken</w:t>
      </w:r>
      <w:proofErr w:type="spellEnd"/>
      <w:r w:rsidRPr="00C1014B">
        <w:rPr>
          <w:lang w:val="en-GB"/>
        </w:rPr>
        <w:t>" : "{{</w:t>
      </w:r>
      <w:proofErr w:type="spellStart"/>
      <w:r w:rsidRPr="00C1014B">
        <w:rPr>
          <w:lang w:val="en-GB"/>
        </w:rPr>
        <w:t>ProductToken</w:t>
      </w:r>
      <w:proofErr w:type="spellEnd"/>
      <w:r w:rsidRPr="00C1014B">
        <w:rPr>
          <w:lang w:val="en-GB"/>
        </w:rPr>
        <w:t>}}"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},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"</w:t>
      </w:r>
      <w:proofErr w:type="spellStart"/>
      <w:r w:rsidRPr="00C1014B">
        <w:rPr>
          <w:lang w:val="en-GB"/>
        </w:rPr>
        <w:t>Msg</w:t>
      </w:r>
      <w:proofErr w:type="spellEnd"/>
      <w:r w:rsidRPr="00C1014B">
        <w:rPr>
          <w:lang w:val="en-GB"/>
        </w:rPr>
        <w:t>" : [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{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"From" : "{{Sender}}",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"Body" : {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   "Content" : "Test",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   "Type" : "auto"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},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"</w:t>
      </w:r>
      <w:proofErr w:type="spellStart"/>
      <w:r w:rsidRPr="00C1014B">
        <w:rPr>
          <w:lang w:val="en-GB"/>
        </w:rPr>
        <w:t>customGrouping</w:t>
      </w:r>
      <w:proofErr w:type="spellEnd"/>
      <w:r w:rsidRPr="00C1014B">
        <w:rPr>
          <w:lang w:val="en-GB"/>
        </w:rPr>
        <w:t>": "{{Grouping}}",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"</w:t>
      </w:r>
      <w:proofErr w:type="spellStart"/>
      <w:r w:rsidRPr="00C1014B">
        <w:rPr>
          <w:lang w:val="en-GB"/>
        </w:rPr>
        <w:t>MinimumNumberOfMessageParts</w:t>
      </w:r>
      <w:proofErr w:type="spellEnd"/>
      <w:r w:rsidRPr="00C1014B">
        <w:rPr>
          <w:lang w:val="en-GB"/>
        </w:rPr>
        <w:t>" : 1,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"</w:t>
      </w:r>
      <w:proofErr w:type="spellStart"/>
      <w:r w:rsidRPr="00C1014B">
        <w:rPr>
          <w:lang w:val="en-GB"/>
        </w:rPr>
        <w:t>MaximumNumberOfMessageParts</w:t>
      </w:r>
      <w:proofErr w:type="spellEnd"/>
      <w:r w:rsidRPr="00C1014B">
        <w:rPr>
          <w:lang w:val="en-GB"/>
        </w:rPr>
        <w:t>" : 8,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"To" : [</w:t>
      </w:r>
    </w:p>
    <w:p w:rsidR="00C1014B" w:rsidRPr="00C1014B" w:rsidRDefault="00C1014B" w:rsidP="00C1014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4257675</wp:posOffset>
            </wp:positionH>
            <wp:positionV relativeFrom="page">
              <wp:posOffset>6076950</wp:posOffset>
            </wp:positionV>
            <wp:extent cx="2333625" cy="3896360"/>
            <wp:effectExtent l="0" t="0" r="9525" b="8890"/>
            <wp:wrapSquare wrapText="bothSides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14B">
        <w:rPr>
          <w:lang w:val="en-GB"/>
        </w:rPr>
        <w:t xml:space="preserve">               {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      "Number" : "{{Recipient}}"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   }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   ]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   }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   ]</w:t>
      </w:r>
    </w:p>
    <w:p w:rsidR="00C1014B" w:rsidRPr="00C1014B" w:rsidRDefault="00C1014B" w:rsidP="00C1014B">
      <w:pPr>
        <w:rPr>
          <w:lang w:val="en-GB"/>
        </w:rPr>
      </w:pPr>
      <w:r w:rsidRPr="00C1014B">
        <w:rPr>
          <w:lang w:val="en-GB"/>
        </w:rPr>
        <w:t xml:space="preserve">   }</w:t>
      </w:r>
    </w:p>
    <w:p w:rsidR="00806069" w:rsidRDefault="00C1014B" w:rsidP="00C1014B">
      <w:pPr>
        <w:rPr>
          <w:lang w:val="en-GB"/>
        </w:rPr>
      </w:pPr>
      <w:r w:rsidRPr="00C1014B">
        <w:rPr>
          <w:lang w:val="en-GB"/>
        </w:rPr>
        <w:t>}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39136B" w:rsidRDefault="0039136B" w:rsidP="00C17B4E">
      <w:pPr>
        <w:rPr>
          <w:lang w:val="en-GB"/>
        </w:rPr>
      </w:pPr>
    </w:p>
    <w:p w:rsidR="0039136B" w:rsidRDefault="0039136B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7E07E7" w:rsidP="00C17B4E">
      <w:pPr>
        <w:rPr>
          <w:lang w:val="en-GB"/>
        </w:rPr>
      </w:pPr>
      <w:r>
        <w:rPr>
          <w:lang w:val="en-GB"/>
        </w:rPr>
        <w:t>14</w:t>
      </w:r>
      <w:r w:rsidR="00806069">
        <w:rPr>
          <w:lang w:val="en-GB"/>
        </w:rPr>
        <w:t>.</w:t>
      </w:r>
      <w:r w:rsidR="00307842" w:rsidRPr="00307842">
        <w:rPr>
          <w:lang w:val="en-GB"/>
        </w:rPr>
        <w:t xml:space="preserve"> After you pressed ‘import’ you w</w:t>
      </w:r>
      <w:r w:rsidR="00307842">
        <w:rPr>
          <w:lang w:val="en-GB"/>
        </w:rPr>
        <w:t>ill see a form like this. Click on Content-Type and click on ‘Edit’.</w:t>
      </w: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307842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3347720</wp:posOffset>
            </wp:positionH>
            <wp:positionV relativeFrom="margin">
              <wp:posOffset>-753745</wp:posOffset>
            </wp:positionV>
            <wp:extent cx="3089275" cy="3895090"/>
            <wp:effectExtent l="0" t="0" r="0" b="0"/>
            <wp:wrapSquare wrapText="bothSides"/>
            <wp:docPr id="22" name="Afbeelding 22" descr="https://cdn.discordapp.com/attachments/359058606429175828/4517061695354961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dn.discordapp.com/attachments/359058606429175828/451706169535496192/unknow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E7">
        <w:rPr>
          <w:lang w:val="en-GB"/>
        </w:rPr>
        <w:t>15</w:t>
      </w:r>
      <w:r>
        <w:rPr>
          <w:lang w:val="en-GB"/>
        </w:rPr>
        <w:t>.</w:t>
      </w:r>
      <w:r w:rsidRPr="00307842">
        <w:rPr>
          <w:lang w:val="en-GB"/>
        </w:rPr>
        <w:t xml:space="preserve"> </w:t>
      </w:r>
      <w:r>
        <w:rPr>
          <w:lang w:val="en-GB"/>
        </w:rPr>
        <w:t xml:space="preserve">After you clicked on </w:t>
      </w:r>
      <w:r w:rsidR="00D94BD2">
        <w:rPr>
          <w:lang w:val="en-GB"/>
        </w:rPr>
        <w:t>‘</w:t>
      </w:r>
      <w:r>
        <w:rPr>
          <w:lang w:val="en-GB"/>
        </w:rPr>
        <w:t>Edit</w:t>
      </w:r>
      <w:r w:rsidR="00D94BD2">
        <w:rPr>
          <w:lang w:val="en-GB"/>
        </w:rPr>
        <w:t>’</w:t>
      </w:r>
      <w:r>
        <w:rPr>
          <w:lang w:val="en-GB"/>
        </w:rPr>
        <w:t xml:space="preserve"> you will see this form fill it in as follows:</w:t>
      </w:r>
    </w:p>
    <w:p w:rsid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default data:</w:t>
      </w:r>
    </w:p>
    <w:p w:rsidR="00307842" w:rsidRPr="00307842" w:rsidRDefault="00307842" w:rsidP="00307842">
      <w:pPr>
        <w:rPr>
          <w:lang w:val="en-GB"/>
        </w:rPr>
      </w:pPr>
      <w:r w:rsidRPr="00307842">
        <w:rPr>
          <w:lang w:val="en-GB"/>
        </w:rPr>
        <w:t>application/json</w:t>
      </w:r>
    </w:p>
    <w:p w:rsidR="00307842" w:rsidRP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required:</w:t>
      </w:r>
    </w:p>
    <w:p w:rsidR="00307842" w:rsidRPr="00307842" w:rsidRDefault="00307842" w:rsidP="00307842">
      <w:pPr>
        <w:rPr>
          <w:lang w:val="en-GB"/>
        </w:rPr>
      </w:pPr>
      <w:r w:rsidRPr="00307842">
        <w:rPr>
          <w:lang w:val="en-GB"/>
        </w:rPr>
        <w:t>yes</w:t>
      </w:r>
    </w:p>
    <w:p w:rsidR="00307842" w:rsidRP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Visibility:</w:t>
      </w:r>
    </w:p>
    <w:p w:rsidR="00307842" w:rsidRDefault="00D94BD2" w:rsidP="00307842">
      <w:pPr>
        <w:rPr>
          <w:lang w:val="en-GB"/>
        </w:rPr>
      </w:pPr>
      <w:r w:rsidRPr="00307842">
        <w:rPr>
          <w:lang w:val="en-GB"/>
        </w:rPr>
        <w:t>I</w:t>
      </w:r>
      <w:r w:rsidR="00307842" w:rsidRPr="00307842">
        <w:rPr>
          <w:lang w:val="en-GB"/>
        </w:rPr>
        <w:t>nternal</w:t>
      </w: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C1014B" w:rsidP="0030784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672080" cy="962025"/>
            <wp:effectExtent l="0" t="0" r="0" b="9525"/>
            <wp:wrapSquare wrapText="bothSides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14B" w:rsidRDefault="007E07E7" w:rsidP="00307842">
      <w:pPr>
        <w:rPr>
          <w:lang w:val="en-GB"/>
        </w:rPr>
      </w:pPr>
      <w:r>
        <w:rPr>
          <w:lang w:val="en-GB"/>
        </w:rPr>
        <w:t>16</w:t>
      </w:r>
      <w:r w:rsidR="00C1014B">
        <w:rPr>
          <w:lang w:val="en-GB"/>
        </w:rPr>
        <w:t>. Click on back.</w:t>
      </w:r>
    </w:p>
    <w:p w:rsidR="00C1014B" w:rsidRDefault="00C1014B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7E07E7" w:rsidP="00307842">
      <w:pPr>
        <w:rPr>
          <w:lang w:val="en-GB"/>
        </w:rPr>
      </w:pPr>
      <w:r>
        <w:rPr>
          <w:lang w:val="en-GB"/>
        </w:rPr>
        <w:t>17</w:t>
      </w:r>
      <w:r w:rsidR="00C1014B">
        <w:rPr>
          <w:lang w:val="en-GB"/>
        </w:rPr>
        <w:t>. Click on body and click ‘Edit’.</w:t>
      </w: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6448425</wp:posOffset>
            </wp:positionV>
            <wp:extent cx="2609850" cy="2081530"/>
            <wp:effectExtent l="0" t="0" r="0" b="0"/>
            <wp:wrapSquare wrapText="bothSides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906616" w:rsidRDefault="007E07E7" w:rsidP="00906616">
      <w:pPr>
        <w:rPr>
          <w:lang w:val="en-GB"/>
        </w:rPr>
      </w:pPr>
      <w:r>
        <w:rPr>
          <w:lang w:val="en-GB"/>
        </w:rPr>
        <w:lastRenderedPageBreak/>
        <w:t>18</w:t>
      </w:r>
      <w:r w:rsidR="00906616">
        <w:rPr>
          <w:lang w:val="en-GB"/>
        </w:rPr>
        <w:t>. Set ‘Is required?’ on ‘Yes’.</w:t>
      </w:r>
    </w:p>
    <w:p w:rsidR="00906616" w:rsidRDefault="00906616" w:rsidP="00906616">
      <w:pPr>
        <w:rPr>
          <w:lang w:val="en-GB"/>
        </w:rPr>
      </w:pPr>
    </w:p>
    <w:p w:rsidR="00906616" w:rsidRDefault="00906616" w:rsidP="0090661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4208145</wp:posOffset>
            </wp:positionH>
            <wp:positionV relativeFrom="page">
              <wp:posOffset>1590675</wp:posOffset>
            </wp:positionV>
            <wp:extent cx="2600325" cy="3597275"/>
            <wp:effectExtent l="0" t="0" r="9525" b="3175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616" w:rsidRDefault="007E07E7" w:rsidP="00307842">
      <w:pPr>
        <w:rPr>
          <w:lang w:val="en-GB"/>
        </w:rPr>
      </w:pPr>
      <w:r>
        <w:rPr>
          <w:lang w:val="en-GB"/>
        </w:rPr>
        <w:t>19</w:t>
      </w:r>
      <w:r w:rsidR="00906616">
        <w:rPr>
          <w:lang w:val="en-GB"/>
        </w:rPr>
        <w:t>. Set the following settings for the other parameters:</w:t>
      </w:r>
    </w:p>
    <w:p w:rsidR="00906616" w:rsidRDefault="00906616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  <w:r>
        <w:rPr>
          <w:lang w:val="en-GB"/>
        </w:rPr>
        <w:t>Message Authentication:</w:t>
      </w:r>
    </w:p>
    <w:p w:rsidR="00906616" w:rsidRDefault="00B05C2A" w:rsidP="00307842">
      <w:pPr>
        <w:rPr>
          <w:lang w:val="en-GB"/>
        </w:rPr>
      </w:pPr>
      <w:r>
        <w:rPr>
          <w:lang w:val="en-GB"/>
        </w:rPr>
        <w:t>-Is required? &gt; Yes</w:t>
      </w:r>
    </w:p>
    <w:p w:rsidR="00B05C2A" w:rsidRDefault="00B05C2A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  <w:r>
        <w:rPr>
          <w:lang w:val="en-GB"/>
        </w:rPr>
        <w:t>Body Content:</w:t>
      </w:r>
    </w:p>
    <w:p w:rsidR="00906616" w:rsidRDefault="00B05C2A" w:rsidP="00307842">
      <w:pPr>
        <w:rPr>
          <w:lang w:val="en-GB"/>
        </w:rPr>
      </w:pPr>
      <w:r>
        <w:rPr>
          <w:lang w:val="en-GB"/>
        </w:rPr>
        <w:t>-Is required? &gt; Yes</w:t>
      </w:r>
    </w:p>
    <w:p w:rsidR="00B05C2A" w:rsidRDefault="00B05C2A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  <w:r>
        <w:rPr>
          <w:lang w:val="en-GB"/>
        </w:rPr>
        <w:t>Body Type:</w:t>
      </w:r>
    </w:p>
    <w:p w:rsidR="00B05C2A" w:rsidRPr="00B05C2A" w:rsidRDefault="00B05C2A" w:rsidP="00B05C2A">
      <w:pPr>
        <w:rPr>
          <w:lang w:val="en-GB"/>
        </w:rPr>
      </w:pPr>
      <w:r>
        <w:rPr>
          <w:lang w:val="en-GB"/>
        </w:rPr>
        <w:t>-Default value &gt; auto</w:t>
      </w:r>
    </w:p>
    <w:p w:rsidR="00B05C2A" w:rsidRDefault="00B05C2A" w:rsidP="00307842">
      <w:pPr>
        <w:rPr>
          <w:lang w:val="en-GB"/>
        </w:rPr>
      </w:pPr>
      <w:r>
        <w:rPr>
          <w:lang w:val="en-GB"/>
        </w:rPr>
        <w:t>-Visibility &gt; advanced</w:t>
      </w:r>
    </w:p>
    <w:p w:rsidR="00B05C2A" w:rsidRDefault="00B05C2A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  <w:r>
        <w:rPr>
          <w:lang w:val="en-GB"/>
        </w:rPr>
        <w:t>From:</w:t>
      </w:r>
    </w:p>
    <w:p w:rsidR="00906616" w:rsidRDefault="00B05C2A" w:rsidP="00307842">
      <w:pPr>
        <w:rPr>
          <w:lang w:val="en-GB"/>
        </w:rPr>
      </w:pPr>
      <w:r>
        <w:rPr>
          <w:lang w:val="en-GB"/>
        </w:rPr>
        <w:t>-Is required? &gt; Yes</w:t>
      </w:r>
    </w:p>
    <w:p w:rsidR="00B05C2A" w:rsidRDefault="00B05C2A" w:rsidP="00307842">
      <w:pPr>
        <w:rPr>
          <w:lang w:val="en-GB"/>
        </w:rPr>
      </w:pPr>
      <w:r>
        <w:rPr>
          <w:lang w:val="en-GB"/>
        </w:rPr>
        <w:t xml:space="preserve">-Description &gt; </w:t>
      </w:r>
      <w:r w:rsidRPr="00B05C2A">
        <w:rPr>
          <w:lang w:val="en-GB"/>
        </w:rPr>
        <w:t>Format: 0031612345678</w:t>
      </w:r>
    </w:p>
    <w:p w:rsidR="00B05C2A" w:rsidRDefault="00B05C2A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  <w:proofErr w:type="spellStart"/>
      <w:r w:rsidRPr="00906616">
        <w:rPr>
          <w:lang w:val="en-GB"/>
        </w:rPr>
        <w:t>MaximumNumberOfMessageParts</w:t>
      </w:r>
      <w:proofErr w:type="spellEnd"/>
      <w:r>
        <w:rPr>
          <w:lang w:val="en-GB"/>
        </w:rPr>
        <w:t>:</w:t>
      </w:r>
    </w:p>
    <w:p w:rsidR="00906616" w:rsidRDefault="00B05C2A" w:rsidP="00307842">
      <w:r>
        <w:t>-</w:t>
      </w:r>
      <w:r>
        <w:t xml:space="preserve">Default </w:t>
      </w:r>
      <w:proofErr w:type="spellStart"/>
      <w:r>
        <w:t>value</w:t>
      </w:r>
      <w:proofErr w:type="spellEnd"/>
      <w:r>
        <w:t xml:space="preserve"> &gt; 8</w:t>
      </w:r>
    </w:p>
    <w:p w:rsidR="00B05C2A" w:rsidRDefault="00B05C2A" w:rsidP="00307842">
      <w:pPr>
        <w:rPr>
          <w:lang w:val="en-GB"/>
        </w:rPr>
      </w:pPr>
      <w:r>
        <w:rPr>
          <w:lang w:val="en-GB"/>
        </w:rPr>
        <w:t>-Visibility &gt; advanced</w:t>
      </w:r>
    </w:p>
    <w:p w:rsidR="00B05C2A" w:rsidRDefault="00B05C2A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  <w:proofErr w:type="spellStart"/>
      <w:r>
        <w:rPr>
          <w:lang w:val="en-GB"/>
        </w:rPr>
        <w:t>Minu</w:t>
      </w:r>
      <w:r w:rsidRPr="00906616">
        <w:rPr>
          <w:lang w:val="en-GB"/>
        </w:rPr>
        <w:t>mumNumberOfMessageParts</w:t>
      </w:r>
      <w:proofErr w:type="spellEnd"/>
      <w:r>
        <w:rPr>
          <w:lang w:val="en-GB"/>
        </w:rPr>
        <w:t>:</w:t>
      </w:r>
    </w:p>
    <w:p w:rsidR="00B05C2A" w:rsidRDefault="00B05C2A" w:rsidP="00B05C2A">
      <w:r>
        <w:t xml:space="preserve">-Default </w:t>
      </w:r>
      <w:proofErr w:type="spellStart"/>
      <w:r>
        <w:t>value</w:t>
      </w:r>
      <w:proofErr w:type="spellEnd"/>
      <w:r>
        <w:t xml:space="preserve"> &gt; </w:t>
      </w:r>
      <w:r>
        <w:t>1</w:t>
      </w:r>
    </w:p>
    <w:p w:rsidR="00B05C2A" w:rsidRDefault="00B05C2A" w:rsidP="00B05C2A">
      <w:pPr>
        <w:rPr>
          <w:lang w:val="en-GB"/>
        </w:rPr>
      </w:pPr>
      <w:r>
        <w:rPr>
          <w:lang w:val="en-GB"/>
        </w:rPr>
        <w:t>-Visibility &gt; advanced</w:t>
      </w:r>
    </w:p>
    <w:p w:rsidR="00906616" w:rsidRDefault="00906616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906616" w:rsidRDefault="00B05C2A" w:rsidP="00307842">
      <w:pPr>
        <w:rPr>
          <w:lang w:val="en-GB"/>
        </w:rPr>
      </w:pPr>
      <w:proofErr w:type="spellStart"/>
      <w:r>
        <w:rPr>
          <w:lang w:val="en-GB"/>
        </w:rPr>
        <w:t>customGrouping</w:t>
      </w:r>
      <w:proofErr w:type="spellEnd"/>
      <w:r>
        <w:rPr>
          <w:lang w:val="en-GB"/>
        </w:rPr>
        <w:t>:</w:t>
      </w:r>
    </w:p>
    <w:p w:rsidR="00B05C2A" w:rsidRDefault="00B05C2A" w:rsidP="00307842">
      <w:pPr>
        <w:rPr>
          <w:lang w:val="en-GB"/>
        </w:rPr>
      </w:pPr>
      <w:r>
        <w:rPr>
          <w:lang w:val="en-GB"/>
        </w:rPr>
        <w:t>-Is required? &gt; Yes</w:t>
      </w:r>
    </w:p>
    <w:p w:rsidR="00B05C2A" w:rsidRDefault="00B05C2A" w:rsidP="00B05C2A">
      <w:r>
        <w:t xml:space="preserve">-Default </w:t>
      </w:r>
      <w:proofErr w:type="spellStart"/>
      <w:r>
        <w:t>value</w:t>
      </w:r>
      <w:proofErr w:type="spellEnd"/>
      <w:r>
        <w:t xml:space="preserve"> &gt; </w:t>
      </w:r>
      <w:r>
        <w:t>Flow</w:t>
      </w:r>
    </w:p>
    <w:p w:rsidR="00906616" w:rsidRDefault="00B05C2A" w:rsidP="00307842">
      <w:pPr>
        <w:rPr>
          <w:lang w:val="en-GB"/>
        </w:rPr>
      </w:pPr>
      <w:r>
        <w:rPr>
          <w:lang w:val="en-GB"/>
        </w:rPr>
        <w:t>-Visibility &gt; Internal</w:t>
      </w:r>
    </w:p>
    <w:p w:rsidR="00906616" w:rsidRDefault="00906616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</w:p>
    <w:p w:rsidR="00906616" w:rsidRDefault="00906616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C1014B" w:rsidRDefault="00C1014B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B05C2A" w:rsidP="00307842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0361AAA" wp14:editId="46A9CF30">
            <wp:simplePos x="0" y="0"/>
            <wp:positionH relativeFrom="margin">
              <wp:posOffset>3665220</wp:posOffset>
            </wp:positionH>
            <wp:positionV relativeFrom="page">
              <wp:posOffset>895350</wp:posOffset>
            </wp:positionV>
            <wp:extent cx="2857500" cy="2746375"/>
            <wp:effectExtent l="0" t="0" r="0" b="0"/>
            <wp:wrapSquare wrapText="bothSides"/>
            <wp:docPr id="128" name="Afbeelding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BD2" w:rsidRDefault="007E07E7" w:rsidP="00307842">
      <w:pPr>
        <w:rPr>
          <w:lang w:val="en-GB"/>
        </w:rPr>
      </w:pPr>
      <w:r>
        <w:rPr>
          <w:lang w:val="en-GB"/>
        </w:rPr>
        <w:t>20</w:t>
      </w:r>
      <w:r w:rsidR="00D94BD2">
        <w:rPr>
          <w:lang w:val="en-GB"/>
        </w:rPr>
        <w:t>.</w:t>
      </w:r>
      <w:r w:rsidR="00D94BD2" w:rsidRPr="00D94BD2">
        <w:rPr>
          <w:lang w:val="en-GB"/>
        </w:rPr>
        <w:t xml:space="preserve"> </w:t>
      </w:r>
      <w:r w:rsidR="00B05C2A">
        <w:rPr>
          <w:lang w:val="en-GB"/>
        </w:rPr>
        <w:t xml:space="preserve">Press Back until you see the General page again. </w:t>
      </w: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B05C2A" w:rsidRDefault="00B05C2A" w:rsidP="00307842">
      <w:pPr>
        <w:rPr>
          <w:lang w:val="en-GB"/>
        </w:rPr>
      </w:pPr>
    </w:p>
    <w:p w:rsidR="00654C62" w:rsidRDefault="00822477" w:rsidP="0030784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2089150</wp:posOffset>
            </wp:positionH>
            <wp:positionV relativeFrom="margin">
              <wp:posOffset>3001010</wp:posOffset>
            </wp:positionV>
            <wp:extent cx="4721860" cy="1486535"/>
            <wp:effectExtent l="0" t="0" r="2540" b="0"/>
            <wp:wrapSquare wrapText="bothSides"/>
            <wp:docPr id="24" name="Afbeelding 24" descr="https://cdn.discordapp.com/attachments/359058606429175828/4517080596689715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dn.discordapp.com/attachments/359058606429175828/451708059668971521/unknow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477" w:rsidRDefault="00822477" w:rsidP="00307842">
      <w:pPr>
        <w:rPr>
          <w:lang w:val="en-GB"/>
        </w:rPr>
      </w:pPr>
    </w:p>
    <w:p w:rsidR="00822477" w:rsidRDefault="007E07E7" w:rsidP="00822477">
      <w:pPr>
        <w:rPr>
          <w:lang w:val="en-GB"/>
        </w:rPr>
      </w:pPr>
      <w:r>
        <w:rPr>
          <w:lang w:val="en-GB"/>
        </w:rPr>
        <w:t>21</w:t>
      </w:r>
      <w:r w:rsidR="00822477">
        <w:rPr>
          <w:lang w:val="en-GB"/>
        </w:rPr>
        <w:t>.</w:t>
      </w:r>
      <w:r w:rsidR="00822477" w:rsidRPr="00D94BD2">
        <w:rPr>
          <w:lang w:val="en-GB"/>
        </w:rPr>
        <w:t xml:space="preserve"> </w:t>
      </w:r>
      <w:r w:rsidR="00822477">
        <w:rPr>
          <w:lang w:val="en-GB"/>
        </w:rPr>
        <w:t>S</w:t>
      </w:r>
      <w:r w:rsidR="00822477" w:rsidRPr="00D94BD2">
        <w:rPr>
          <w:lang w:val="en-GB"/>
        </w:rPr>
        <w:t>croll down and add a default response</w:t>
      </w:r>
      <w:r w:rsidR="00822477">
        <w:rPr>
          <w:lang w:val="en-GB"/>
        </w:rPr>
        <w:t>.</w:t>
      </w:r>
    </w:p>
    <w:p w:rsidR="00822477" w:rsidRDefault="00822477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822477" w:rsidRDefault="00822477" w:rsidP="00307842">
      <w:pPr>
        <w:rPr>
          <w:lang w:val="en-GB"/>
        </w:rPr>
      </w:pPr>
    </w:p>
    <w:p w:rsidR="00654C62" w:rsidRDefault="00703032" w:rsidP="00654C62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1123950</wp:posOffset>
            </wp:positionV>
            <wp:extent cx="2952750" cy="3602355"/>
            <wp:effectExtent l="0" t="0" r="0" b="0"/>
            <wp:wrapSquare wrapText="bothSides"/>
            <wp:docPr id="130" name="Afbeelding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E7">
        <w:rPr>
          <w:lang w:val="en-GB"/>
        </w:rPr>
        <w:t>22</w:t>
      </w:r>
      <w:r w:rsidR="00E52FDC">
        <w:rPr>
          <w:lang w:val="en-GB"/>
        </w:rPr>
        <w:t>.</w:t>
      </w:r>
      <w:r w:rsidR="00654C62" w:rsidRPr="00654C62">
        <w:rPr>
          <w:lang w:val="en-GB"/>
        </w:rPr>
        <w:t xml:space="preserve"> </w:t>
      </w:r>
      <w:r w:rsidR="00654C62">
        <w:rPr>
          <w:lang w:val="en-GB"/>
        </w:rPr>
        <w:t>Fill in the form as follows</w:t>
      </w:r>
      <w:r w:rsidR="00856C6F">
        <w:rPr>
          <w:lang w:val="en-GB"/>
        </w:rPr>
        <w:t xml:space="preserve"> click on ‘import’ when you’re done.</w:t>
      </w:r>
    </w:p>
    <w:p w:rsidR="00C54CB9" w:rsidRDefault="00C54CB9" w:rsidP="00654C62">
      <w:pPr>
        <w:rPr>
          <w:lang w:val="en-GB"/>
        </w:rPr>
      </w:pPr>
    </w:p>
    <w:p w:rsidR="00654C62" w:rsidRPr="00654C62" w:rsidRDefault="00654C62" w:rsidP="00654C62">
      <w:pPr>
        <w:rPr>
          <w:b/>
          <w:lang w:val="en-GB"/>
        </w:rPr>
      </w:pPr>
      <w:r w:rsidRPr="00654C62">
        <w:rPr>
          <w:b/>
          <w:lang w:val="en-GB"/>
        </w:rPr>
        <w:t>Headers: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>Cache-Control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>Content-Length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>Content-Type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>charset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>Date</w:t>
      </w:r>
    </w:p>
    <w:p w:rsidR="00D14167" w:rsidRDefault="00703032" w:rsidP="00703032">
      <w:pPr>
        <w:rPr>
          <w:lang w:val="en-GB"/>
        </w:rPr>
      </w:pPr>
      <w:r w:rsidRPr="00703032">
        <w:rPr>
          <w:lang w:val="en-GB"/>
        </w:rPr>
        <w:t>Server</w:t>
      </w:r>
    </w:p>
    <w:p w:rsidR="00703032" w:rsidRDefault="00703032" w:rsidP="00703032">
      <w:pPr>
        <w:rPr>
          <w:lang w:val="en-GB"/>
        </w:rPr>
      </w:pPr>
    </w:p>
    <w:p w:rsidR="00703032" w:rsidRDefault="00703032" w:rsidP="00703032">
      <w:pPr>
        <w:rPr>
          <w:lang w:val="en-GB"/>
        </w:rPr>
      </w:pPr>
    </w:p>
    <w:p w:rsidR="00D14167" w:rsidRDefault="00D14167" w:rsidP="00D14167">
      <w:pPr>
        <w:rPr>
          <w:lang w:val="en-GB"/>
        </w:rPr>
      </w:pPr>
      <w:r w:rsidRPr="00D14167">
        <w:rPr>
          <w:b/>
          <w:lang w:val="en-GB"/>
        </w:rPr>
        <w:t>Body:</w:t>
      </w:r>
      <w:r w:rsidRPr="00D14167">
        <w:rPr>
          <w:lang w:val="en-GB"/>
        </w:rPr>
        <w:t xml:space="preserve"> 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>{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"details": "Created 1 message(s)",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"</w:t>
      </w:r>
      <w:proofErr w:type="spellStart"/>
      <w:r w:rsidRPr="00703032">
        <w:rPr>
          <w:lang w:val="en-GB"/>
        </w:rPr>
        <w:t>errorCode</w:t>
      </w:r>
      <w:proofErr w:type="spellEnd"/>
      <w:r w:rsidRPr="00703032">
        <w:rPr>
          <w:lang w:val="en-GB"/>
        </w:rPr>
        <w:t>": 0,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"messages": [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{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    "to": "0031612345678",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    "status": "Accepted",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    "reference": null,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    "parts": 1,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    "</w:t>
      </w:r>
      <w:proofErr w:type="spellStart"/>
      <w:r w:rsidRPr="00703032">
        <w:rPr>
          <w:lang w:val="en-GB"/>
        </w:rPr>
        <w:t>messageDetails</w:t>
      </w:r>
      <w:proofErr w:type="spellEnd"/>
      <w:r w:rsidRPr="00703032">
        <w:rPr>
          <w:lang w:val="en-GB"/>
        </w:rPr>
        <w:t>": null,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    "</w:t>
      </w:r>
      <w:proofErr w:type="spellStart"/>
      <w:r w:rsidRPr="00703032">
        <w:rPr>
          <w:lang w:val="en-GB"/>
        </w:rPr>
        <w:t>messageErrorCode</w:t>
      </w:r>
      <w:proofErr w:type="spellEnd"/>
      <w:r w:rsidRPr="00703032">
        <w:rPr>
          <w:lang w:val="en-GB"/>
        </w:rPr>
        <w:t>": 0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    }</w:t>
      </w:r>
    </w:p>
    <w:p w:rsidR="00703032" w:rsidRPr="00703032" w:rsidRDefault="00703032" w:rsidP="00703032">
      <w:pPr>
        <w:rPr>
          <w:lang w:val="en-GB"/>
        </w:rPr>
      </w:pPr>
      <w:r w:rsidRPr="00703032">
        <w:rPr>
          <w:lang w:val="en-GB"/>
        </w:rPr>
        <w:t xml:space="preserve">    ]</w:t>
      </w:r>
    </w:p>
    <w:p w:rsidR="00AC2EFD" w:rsidRDefault="00703032" w:rsidP="00703032">
      <w:pPr>
        <w:rPr>
          <w:lang w:val="en-GB"/>
        </w:rPr>
      </w:pPr>
      <w:r w:rsidRPr="00703032">
        <w:rPr>
          <w:lang w:val="en-GB"/>
        </w:rPr>
        <w:t>}</w:t>
      </w:r>
    </w:p>
    <w:p w:rsidR="00703032" w:rsidRDefault="00703032" w:rsidP="00D14167">
      <w:pPr>
        <w:rPr>
          <w:lang w:val="en-GB"/>
        </w:rPr>
      </w:pPr>
    </w:p>
    <w:p w:rsidR="00AC2EFD" w:rsidRDefault="007E07E7" w:rsidP="00D14167">
      <w:pPr>
        <w:rPr>
          <w:lang w:val="en-GB"/>
        </w:rPr>
      </w:pPr>
      <w:r>
        <w:rPr>
          <w:lang w:val="en-GB"/>
        </w:rPr>
        <w:t>23</w:t>
      </w:r>
      <w:r w:rsidR="00AC2EFD">
        <w:rPr>
          <w:lang w:val="en-GB"/>
        </w:rPr>
        <w:t>.</w:t>
      </w:r>
      <w:r w:rsidR="00AC2EFD" w:rsidRPr="00AC2EFD">
        <w:rPr>
          <w:lang w:val="en-GB"/>
        </w:rPr>
        <w:t xml:space="preserve"> When </w:t>
      </w:r>
      <w:r w:rsidR="00AC2EFD">
        <w:rPr>
          <w:lang w:val="en-GB"/>
        </w:rPr>
        <w:t xml:space="preserve">you’re done with making a response click on ‘update connector’. </w:t>
      </w:r>
    </w:p>
    <w:p w:rsidR="00AC2EFD" w:rsidRDefault="00AC2EFD" w:rsidP="00D14167">
      <w:pPr>
        <w:rPr>
          <w:lang w:val="en-GB"/>
        </w:rPr>
      </w:pPr>
    </w:p>
    <w:p w:rsidR="00AC2EFD" w:rsidRDefault="007E07E7" w:rsidP="00D1416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426720</wp:posOffset>
            </wp:positionH>
            <wp:positionV relativeFrom="page">
              <wp:posOffset>6819900</wp:posOffset>
            </wp:positionV>
            <wp:extent cx="5000625" cy="1390650"/>
            <wp:effectExtent l="0" t="0" r="9525" b="0"/>
            <wp:wrapSquare wrapText="bothSides"/>
            <wp:docPr id="133" name="Afbeelding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</w:p>
    <w:p w:rsidR="007E07E7" w:rsidRDefault="007E07E7" w:rsidP="001B1E0A">
      <w:pPr>
        <w:jc w:val="center"/>
        <w:rPr>
          <w:lang w:val="en-GB"/>
        </w:rPr>
      </w:pPr>
    </w:p>
    <w:p w:rsidR="007E07E7" w:rsidRDefault="007E07E7" w:rsidP="001B1E0A">
      <w:pPr>
        <w:jc w:val="center"/>
        <w:rPr>
          <w:lang w:val="en-GB"/>
        </w:rPr>
      </w:pPr>
    </w:p>
    <w:p w:rsidR="00AC2EFD" w:rsidRPr="00AC2EFD" w:rsidRDefault="00AC2EFD" w:rsidP="001B1E0A">
      <w:pPr>
        <w:jc w:val="center"/>
        <w:rPr>
          <w:lang w:val="en-GB"/>
        </w:rPr>
      </w:pPr>
      <w:r>
        <w:rPr>
          <w:lang w:val="en-GB"/>
        </w:rPr>
        <w:t xml:space="preserve">Congratulations! You are now the proud owner of your own custom </w:t>
      </w:r>
      <w:r w:rsidR="007E07E7">
        <w:rPr>
          <w:lang w:val="en-GB"/>
        </w:rPr>
        <w:t>SMS</w:t>
      </w:r>
      <w:r>
        <w:rPr>
          <w:lang w:val="en-GB"/>
        </w:rPr>
        <w:t xml:space="preserve"> Connector</w:t>
      </w:r>
      <w:r w:rsidR="00211FA1">
        <w:rPr>
          <w:lang w:val="en-GB"/>
        </w:rPr>
        <w:t>.</w:t>
      </w:r>
      <w:r w:rsidR="00BE6EC0">
        <w:rPr>
          <w:lang w:val="en-GB"/>
        </w:rPr>
        <w:t xml:space="preserve"> </w:t>
      </w:r>
      <w:r w:rsidR="00BE6EC0" w:rsidRPr="00BE6EC0">
        <w:rPr>
          <w:lang w:val="en-GB"/>
        </w:rPr>
        <w:sym w:font="Wingdings" w:char="F04A"/>
      </w:r>
    </w:p>
    <w:sectPr w:rsidR="00AC2EFD" w:rsidRPr="00AC2EFD" w:rsidSect="001B045D">
      <w:footerReference w:type="default" r:id="rId32"/>
      <w:footerReference w:type="first" r:id="rId33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8E7" w:rsidRDefault="002048E7">
      <w:r>
        <w:separator/>
      </w:r>
    </w:p>
    <w:p w:rsidR="002048E7" w:rsidRDefault="002048E7"/>
  </w:endnote>
  <w:endnote w:type="continuationSeparator" w:id="0">
    <w:p w:rsidR="002048E7" w:rsidRDefault="002048E7">
      <w:r>
        <w:continuationSeparator/>
      </w:r>
    </w:p>
    <w:p w:rsidR="002048E7" w:rsidRDefault="00204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F5E2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1B045D">
    <w:pPr>
      <w:pStyle w:val="Voettekst"/>
    </w:pPr>
    <w:proofErr w:type="spellStart"/>
    <w:r>
      <w:t>Avans</w:t>
    </w:r>
    <w:proofErr w:type="spellEnd"/>
    <w:r>
      <w:t xml:space="preserve"> Hogeschool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8E7" w:rsidRDefault="002048E7">
      <w:r>
        <w:separator/>
      </w:r>
    </w:p>
    <w:p w:rsidR="002048E7" w:rsidRDefault="002048E7"/>
  </w:footnote>
  <w:footnote w:type="continuationSeparator" w:id="0">
    <w:p w:rsidR="002048E7" w:rsidRDefault="002048E7">
      <w:r>
        <w:continuationSeparator/>
      </w:r>
    </w:p>
    <w:p w:rsidR="002048E7" w:rsidRDefault="002048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E507D2"/>
    <w:multiLevelType w:val="hybridMultilevel"/>
    <w:tmpl w:val="4D22A9D0"/>
    <w:lvl w:ilvl="0" w:tplc="D174C89A">
      <w:start w:val="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D"/>
    <w:rsid w:val="0000795A"/>
    <w:rsid w:val="00062A1B"/>
    <w:rsid w:val="000A0374"/>
    <w:rsid w:val="001365D3"/>
    <w:rsid w:val="00153C14"/>
    <w:rsid w:val="001B045D"/>
    <w:rsid w:val="001B1E0A"/>
    <w:rsid w:val="001F0BE9"/>
    <w:rsid w:val="001F64CA"/>
    <w:rsid w:val="002048E7"/>
    <w:rsid w:val="00211FA1"/>
    <w:rsid w:val="002259BA"/>
    <w:rsid w:val="00227DF5"/>
    <w:rsid w:val="00272B44"/>
    <w:rsid w:val="002B1081"/>
    <w:rsid w:val="002D22E0"/>
    <w:rsid w:val="002D758E"/>
    <w:rsid w:val="003008EC"/>
    <w:rsid w:val="00307842"/>
    <w:rsid w:val="003112E5"/>
    <w:rsid w:val="00324E9B"/>
    <w:rsid w:val="003500B5"/>
    <w:rsid w:val="0039136B"/>
    <w:rsid w:val="0048054D"/>
    <w:rsid w:val="004A460F"/>
    <w:rsid w:val="004E5A5D"/>
    <w:rsid w:val="00535853"/>
    <w:rsid w:val="0054567E"/>
    <w:rsid w:val="0055187D"/>
    <w:rsid w:val="005962E4"/>
    <w:rsid w:val="005C2FFA"/>
    <w:rsid w:val="00654C62"/>
    <w:rsid w:val="0066617A"/>
    <w:rsid w:val="006C45A0"/>
    <w:rsid w:val="006C52F4"/>
    <w:rsid w:val="00703032"/>
    <w:rsid w:val="0075279C"/>
    <w:rsid w:val="00767ED9"/>
    <w:rsid w:val="00772A88"/>
    <w:rsid w:val="007D44DE"/>
    <w:rsid w:val="007E07E7"/>
    <w:rsid w:val="00806069"/>
    <w:rsid w:val="00807347"/>
    <w:rsid w:val="00822477"/>
    <w:rsid w:val="00856C6F"/>
    <w:rsid w:val="00906616"/>
    <w:rsid w:val="00970112"/>
    <w:rsid w:val="009D77A1"/>
    <w:rsid w:val="009F5E2B"/>
    <w:rsid w:val="00A056C5"/>
    <w:rsid w:val="00A24335"/>
    <w:rsid w:val="00A44498"/>
    <w:rsid w:val="00A717F1"/>
    <w:rsid w:val="00AC2EFD"/>
    <w:rsid w:val="00AC66C9"/>
    <w:rsid w:val="00B05C2A"/>
    <w:rsid w:val="00B109C7"/>
    <w:rsid w:val="00B1399B"/>
    <w:rsid w:val="00B152E4"/>
    <w:rsid w:val="00B71C13"/>
    <w:rsid w:val="00BE6EC0"/>
    <w:rsid w:val="00BF2AB3"/>
    <w:rsid w:val="00C1014B"/>
    <w:rsid w:val="00C10E56"/>
    <w:rsid w:val="00C17B4E"/>
    <w:rsid w:val="00C52FC2"/>
    <w:rsid w:val="00C54CB9"/>
    <w:rsid w:val="00CC48C4"/>
    <w:rsid w:val="00D14167"/>
    <w:rsid w:val="00D4304F"/>
    <w:rsid w:val="00D651B9"/>
    <w:rsid w:val="00D94BD2"/>
    <w:rsid w:val="00D95569"/>
    <w:rsid w:val="00DA7CBD"/>
    <w:rsid w:val="00DB0451"/>
    <w:rsid w:val="00DE4F47"/>
    <w:rsid w:val="00E52FDC"/>
    <w:rsid w:val="00E53907"/>
    <w:rsid w:val="00E872CA"/>
    <w:rsid w:val="00EC0F68"/>
    <w:rsid w:val="00EC5313"/>
    <w:rsid w:val="00F11592"/>
    <w:rsid w:val="00F475EA"/>
    <w:rsid w:val="00F8533D"/>
    <w:rsid w:val="00FB431B"/>
    <w:rsid w:val="00FC630D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40C71E"/>
  <w15:chartTrackingRefBased/>
  <w15:docId w15:val="{DAC2E891-0DD0-43D6-A922-923656DA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11592"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115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159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15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15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15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159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1592"/>
    <w:pPr>
      <w:spacing w:before="240" w:after="60"/>
      <w:outlineLvl w:val="6"/>
    </w:pPr>
    <w:rPr>
      <w:rFonts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1592"/>
    <w:pPr>
      <w:spacing w:before="240" w:after="60"/>
      <w:outlineLvl w:val="7"/>
    </w:pPr>
    <w:rPr>
      <w:rFonts w:cstheme="majorBidi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159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1">
    <w:name w:val="List Table 3 Accent 1"/>
    <w:basedOn w:val="Standaardtabel"/>
    <w:uiPriority w:val="48"/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11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F115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15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F115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15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jstopsomteken">
    <w:name w:val="List Bullet"/>
    <w:basedOn w:val="Standaard"/>
    <w:uiPriority w:val="31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1592"/>
    <w:pPr>
      <w:ind w:left="720" w:right="720"/>
    </w:pPr>
    <w:rPr>
      <w:b/>
      <w:i/>
      <w:szCs w:val="22"/>
    </w:rPr>
  </w:style>
  <w:style w:type="table" w:styleId="Tabelraster">
    <w:name w:val="Table Grid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pPr>
      <w:spacing w:before="240" w:after="180"/>
    </w:pPr>
    <w:rPr>
      <w:b/>
    </w:rPr>
    <w:tblPr>
      <w:tblBorders>
        <w:bottom w:val="single" w:sz="6" w:space="0" w:color="052F61" w:themeColor="accent1"/>
        <w:insideH w:val="single" w:sz="6" w:space="0" w:color="052F61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76DBF4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52F61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52F61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OndertitelChar">
    <w:name w:val="Ondertitel Char"/>
    <w:basedOn w:val="Standaardalinea-lettertype"/>
    <w:link w:val="Ondertitel"/>
    <w:uiPriority w:val="11"/>
    <w:rsid w:val="00F11592"/>
    <w:rPr>
      <w:rFonts w:asciiTheme="majorHAnsi" w:eastAsiaTheme="majorEastAsia" w:hAnsiTheme="majorHAnsi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1592"/>
    <w:rPr>
      <w:rFonts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1592"/>
    <w:rPr>
      <w:rFonts w:cstheme="maj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1592"/>
    <w:rPr>
      <w:rFonts w:asciiTheme="majorHAnsi" w:eastAsiaTheme="majorEastAsia" w:hAnsiTheme="majorHAnsi" w:cstheme="majorBidi"/>
    </w:rPr>
  </w:style>
  <w:style w:type="character" w:styleId="Subtielebenadrukking">
    <w:name w:val="Subtle Emphasis"/>
    <w:uiPriority w:val="19"/>
    <w:qFormat/>
    <w:rsid w:val="00F11592"/>
    <w:rPr>
      <w:i/>
      <w:color w:val="5A5A5A" w:themeColor="text1" w:themeTint="A5"/>
    </w:rPr>
  </w:style>
  <w:style w:type="character" w:styleId="Nadruk">
    <w:name w:val="Emphasis"/>
    <w:basedOn w:val="Standaardalinea-lettertype"/>
    <w:uiPriority w:val="20"/>
    <w:qFormat/>
    <w:rsid w:val="00F11592"/>
    <w:rPr>
      <w:rFonts w:asciiTheme="minorHAnsi" w:hAnsiTheme="minorHAnsi"/>
      <w:b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F11592"/>
    <w:rPr>
      <w:b/>
      <w:i/>
      <w:sz w:val="24"/>
      <w:szCs w:val="24"/>
      <w:u w:val="single"/>
    </w:rPr>
  </w:style>
  <w:style w:type="character" w:styleId="Zwaar">
    <w:name w:val="Strong"/>
    <w:basedOn w:val="Standaardalinea-lettertype"/>
    <w:uiPriority w:val="22"/>
    <w:qFormat/>
    <w:rsid w:val="00F11592"/>
    <w:rPr>
      <w:b/>
      <w:bCs/>
    </w:rPr>
  </w:style>
  <w:style w:type="character" w:styleId="Subtieleverwijzing">
    <w:name w:val="Subtle Reference"/>
    <w:basedOn w:val="Standaardalinea-lettertype"/>
    <w:uiPriority w:val="31"/>
    <w:qFormat/>
    <w:rsid w:val="00F1159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1159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F11592"/>
    <w:rPr>
      <w:rFonts w:asciiTheme="majorHAnsi" w:eastAsiaTheme="majorEastAsia" w:hAnsiTheme="majorHAnsi"/>
      <w:b/>
      <w:i/>
      <w:sz w:val="24"/>
      <w:szCs w:val="24"/>
    </w:rPr>
  </w:style>
  <w:style w:type="paragraph" w:styleId="Bijschrift">
    <w:name w:val="caption"/>
    <w:basedOn w:val="Standaard"/>
    <w:next w:val="Standaard"/>
    <w:uiPriority w:val="35"/>
    <w:semiHidden/>
    <w:unhideWhenUsed/>
    <w:rsid w:val="00FB431B"/>
    <w:pPr>
      <w:spacing w:after="200"/>
    </w:pPr>
    <w:rPr>
      <w:i/>
      <w:iCs/>
      <w:sz w:val="22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1592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C0F68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8" w:color="052F61" w:themeColor="accent1"/>
        <w:left w:val="single" w:sz="4" w:space="31" w:color="052F61" w:themeColor="accent1"/>
        <w:bottom w:val="single" w:sz="4" w:space="8" w:color="052F61" w:themeColor="accent1"/>
        <w:right w:val="single" w:sz="4" w:space="31" w:color="052F61" w:themeColor="accent1"/>
      </w:pBdr>
      <w:shd w:val="clear" w:color="auto" w:fill="052F61" w:themeFill="accent1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FFFFF" w:themeColor="background1"/>
      <w:shd w:val="clear" w:color="auto" w:fill="052F61" w:themeFill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F1159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F11592"/>
    <w:rPr>
      <w:i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1592"/>
    <w:rPr>
      <w:b/>
      <w:i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159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jstnummering">
    <w:name w:val="List Number"/>
    <w:basedOn w:val="Standaard"/>
    <w:uiPriority w:val="32"/>
    <w:pPr>
      <w:numPr>
        <w:numId w:val="7"/>
      </w:numPr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F11592"/>
    <w:rPr>
      <w:rFonts w:cstheme="majorBidi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431B"/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B431B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B431B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B431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B431B"/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B431B"/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B431B"/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B431B"/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595959" w:themeColor="text1" w:themeTint="A6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B431B"/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F11592"/>
    <w:rPr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1081"/>
    <w:rPr>
      <w:sz w:val="24"/>
      <w:szCs w:val="32"/>
    </w:rPr>
  </w:style>
  <w:style w:type="character" w:styleId="Hyperlink">
    <w:name w:val="Hyperlink"/>
    <w:basedOn w:val="Standaardalinea-lettertype"/>
    <w:uiPriority w:val="99"/>
    <w:unhideWhenUsed/>
    <w:rsid w:val="00C17B4E"/>
    <w:rPr>
      <w:color w:val="0D2E4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7B4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17B4E"/>
    <w:rPr>
      <w:color w:val="356A95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C52F4"/>
    <w:pPr>
      <w:spacing w:after="10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F1159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1592"/>
    <w:rPr>
      <w:b/>
      <w:bCs/>
      <w:i/>
      <w:iCs/>
      <w:sz w:val="26"/>
      <w:szCs w:val="26"/>
    </w:rPr>
  </w:style>
  <w:style w:type="paragraph" w:styleId="Lijstalinea">
    <w:name w:val="List Paragraph"/>
    <w:basedOn w:val="Standaard"/>
    <w:uiPriority w:val="34"/>
    <w:qFormat/>
    <w:rsid w:val="00F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49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9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318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Bedrijfsdocument.dotx" TargetMode="Externa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the steps that are necessary to add a new SMS Connector to Azure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CC8F-DF7A-477F-AC25-A9BABC3F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Bedrijfsdocument</Template>
  <TotalTime>287</TotalTime>
  <Pages>12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 Voice Connector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SMS Connector</dc:title>
  <dc:subject>Azure Logic Apps</dc:subject>
  <dc:creator>Team Goeieflow</dc:creator>
  <cp:keywords/>
  <dc:description/>
  <cp:lastModifiedBy>Kevin</cp:lastModifiedBy>
  <cp:revision>54</cp:revision>
  <dcterms:created xsi:type="dcterms:W3CDTF">2018-05-31T08:20:00Z</dcterms:created>
  <dcterms:modified xsi:type="dcterms:W3CDTF">2018-05-31T14:46:00Z</dcterms:modified>
</cp:coreProperties>
</file>